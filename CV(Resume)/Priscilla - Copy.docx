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00C32857" w14:textId="77777777" w:rsidTr="006C08A0">
        <w:tc>
          <w:tcPr>
            <w:tcW w:w="5013" w:type="dxa"/>
            <w:vAlign w:val="bottom"/>
          </w:tcPr>
          <w:p w14:paraId="3DF880FA" w14:textId="48117C82" w:rsidR="00C84833" w:rsidRDefault="00DE4E10" w:rsidP="00C84833">
            <w:pPr>
              <w:pStyle w:val="Title"/>
            </w:pPr>
            <w:sdt>
              <w:sdtPr>
                <w:rPr>
                  <w:sz w:val="72"/>
                </w:rPr>
                <w:alias w:val="Enter first name:"/>
                <w:tag w:val="Enter first name:"/>
                <w:id w:val="1306818671"/>
                <w:placeholder>
                  <w:docPart w:val="961FC0C173B04FE9B591B5F7256C2A7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67859" w:rsidRPr="00AC3FE1">
                  <w:rPr>
                    <w:sz w:val="72"/>
                  </w:rPr>
                  <w:t>Priscilla</w:t>
                </w:r>
              </w:sdtContent>
            </w:sdt>
            <w:r w:rsidR="00D92B95" w:rsidRPr="00AC3FE1">
              <w:rPr>
                <w:sz w:val="72"/>
              </w:rPr>
              <w:br/>
            </w:r>
            <w:sdt>
              <w:sdtPr>
                <w:rPr>
                  <w:sz w:val="72"/>
                </w:rPr>
                <w:alias w:val="Enter last name:"/>
                <w:tag w:val="Enter last name:"/>
                <w:id w:val="-1656595288"/>
                <w:placeholder>
                  <w:docPart w:val="4D2CDA3E36EE4FE2AADFB9C5A762611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67859" w:rsidRPr="00AC3FE1">
                  <w:rPr>
                    <w:sz w:val="72"/>
                  </w:rPr>
                  <w:t>Owusu Timah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6651269E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178C02E" w14:textId="7F9538E8" w:rsidR="004E2970" w:rsidRPr="00AC3FE1" w:rsidRDefault="00DE4E10" w:rsidP="004E2970">
                  <w:pPr>
                    <w:pStyle w:val="ContactInf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Enter address:"/>
                      <w:tag w:val="Enter address:"/>
                      <w:id w:val="966779368"/>
                      <w:placeholder>
                        <w:docPart w:val="ABBE26AB1F704FA584EED13DC7A47AB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67859"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Accra-Ghana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071518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AEACDF" wp14:editId="7F2AA5B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6BA0C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6A4CC54" w14:textId="77777777" w:rsidTr="00972024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Enter phone:"/>
                  <w:tag w:val="Enter phone:"/>
                  <w:id w:val="-1849400302"/>
                  <w:placeholder>
                    <w:docPart w:val="7E12E7C620F64608AFDB3BCF8167E02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24375CB" w14:textId="2C88799E" w:rsidR="00932D92" w:rsidRPr="00AC3FE1" w:rsidRDefault="00667859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="00D078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4124161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10ACE9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24ABAF" wp14:editId="73DB2D9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E396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4BA09D4" w14:textId="77777777" w:rsidTr="00972024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Enter email:"/>
                  <w:tag w:val="Enter email:"/>
                  <w:id w:val="-675184368"/>
                  <w:placeholder>
                    <w:docPart w:val="32B8EF9CF91B438EB4011B6DE8A9F3C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B3F78F3" w14:textId="2526F297" w:rsidR="00932D92" w:rsidRPr="00AC3FE1" w:rsidRDefault="00667859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prissyowusu@iCloud.com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D0FDD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A71E675" wp14:editId="3EA2EB4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4766D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EBF53BA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017DB04" w14:textId="00E4E400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E39E97E" w14:textId="798510DD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0985E3DF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CFBCEF3" w14:textId="680B9543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33F2BF3" w14:textId="23CE8EDB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70838646" w14:textId="77777777" w:rsidR="00D92B95" w:rsidRDefault="00D92B95" w:rsidP="009D3336">
            <w:pPr>
              <w:pStyle w:val="Header"/>
            </w:pPr>
          </w:p>
        </w:tc>
      </w:tr>
    </w:tbl>
    <w:p w14:paraId="59EF3D4A" w14:textId="660B8872" w:rsidR="00C43D65" w:rsidRPr="00667859" w:rsidRDefault="00667859">
      <w:pPr>
        <w:rPr>
          <w:rFonts w:ascii="Times New Roman" w:hAnsi="Times New Roman" w:cs="Times New Roman"/>
          <w:sz w:val="24"/>
          <w:szCs w:val="24"/>
        </w:rPr>
      </w:pPr>
      <w:r w:rsidRPr="00667859">
        <w:rPr>
          <w:rFonts w:ascii="Times New Roman" w:hAnsi="Times New Roman" w:cs="Times New Roman"/>
          <w:sz w:val="24"/>
          <w:szCs w:val="24"/>
        </w:rPr>
        <w:t xml:space="preserve">Committed job seeker with a history of meeting company needs with consistent and organized practices. </w:t>
      </w:r>
      <w:r w:rsidR="00587DB4" w:rsidRPr="00587DB4">
        <w:rPr>
          <w:rFonts w:ascii="Times New Roman" w:hAnsi="Times New Roman" w:cs="Times New Roman"/>
          <w:sz w:val="24"/>
          <w:szCs w:val="24"/>
        </w:rPr>
        <w:t>Break large tasks into smaller manageable chunks, and make sure to attach milestone deadlines to each task</w:t>
      </w:r>
      <w:r w:rsidRPr="00667859">
        <w:rPr>
          <w:rFonts w:ascii="Times New Roman" w:hAnsi="Times New Roman" w:cs="Times New Roman"/>
          <w:sz w:val="24"/>
          <w:szCs w:val="24"/>
        </w:rPr>
        <w:t>.</w:t>
      </w:r>
    </w:p>
    <w:p w14:paraId="4A0F15C0" w14:textId="77777777" w:rsidR="00AD13CB" w:rsidRDefault="00DE4E1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752C672460934AE39F24ED5CCDEC4E4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F220FD0" w14:textId="77777777" w:rsidTr="00564951">
        <w:tc>
          <w:tcPr>
            <w:tcW w:w="4680" w:type="dxa"/>
          </w:tcPr>
          <w:p w14:paraId="3574AAA7" w14:textId="3839B288" w:rsidR="00667859" w:rsidRPr="00537903" w:rsidRDefault="00667859" w:rsidP="00667859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Good Work Ethic</w:t>
            </w:r>
          </w:p>
          <w:p w14:paraId="3FC25233" w14:textId="5CCE47A8" w:rsidR="005B1D68" w:rsidRPr="00537903" w:rsidRDefault="00667859" w:rsidP="00537903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Supervision &amp; Leadership</w:t>
            </w:r>
          </w:p>
          <w:p w14:paraId="44093F65" w14:textId="6CCAB3CB" w:rsidR="00537903" w:rsidRPr="00537903" w:rsidRDefault="00537903" w:rsidP="00537903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Data Management</w:t>
            </w:r>
          </w:p>
          <w:p w14:paraId="1CD83423" w14:textId="4E0339BC" w:rsidR="00752315" w:rsidRPr="00537903" w:rsidRDefault="00752315" w:rsidP="0053790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3A0CB07" w14:textId="561ADFE6" w:rsidR="00667859" w:rsidRPr="00537903" w:rsidRDefault="00667859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Organizational Skills</w:t>
            </w:r>
          </w:p>
          <w:p w14:paraId="2D54F2BD" w14:textId="73A5B92F" w:rsidR="005B1D68" w:rsidRPr="00537903" w:rsidRDefault="00537903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14:paraId="2EF11633" w14:textId="2C26829F" w:rsidR="00752315" w:rsidRPr="00537903" w:rsidRDefault="00537903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14:paraId="71ED7EB0" w14:textId="1A0E0EF1" w:rsidR="00752315" w:rsidRPr="00537903" w:rsidRDefault="00752315" w:rsidP="0053790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56B5E" w14:textId="77777777" w:rsidR="005B1D68" w:rsidRDefault="00DE4E1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28DAE52922A8462CBEE67D39744ACD53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68B4AF97" w14:textId="1226BE14" w:rsidR="0023705D" w:rsidRPr="00D413F9" w:rsidRDefault="00537903" w:rsidP="00D413F9">
      <w:pPr>
        <w:pStyle w:val="Heading3"/>
      </w:pPr>
      <w:r>
        <w:t>Mar 2019</w:t>
      </w:r>
      <w:r w:rsidR="00D413F9" w:rsidRPr="00D413F9">
        <w:t xml:space="preserve"> –</w:t>
      </w:r>
      <w:r w:rsidR="00D413F9">
        <w:t xml:space="preserve"> </w:t>
      </w:r>
      <w:r>
        <w:t>feb 2021</w:t>
      </w:r>
    </w:p>
    <w:p w14:paraId="76C127C4" w14:textId="7784D166" w:rsidR="0023705D" w:rsidRPr="00513EFC" w:rsidRDefault="00537903" w:rsidP="00513EFC">
      <w:pPr>
        <w:pStyle w:val="Heading2"/>
      </w:pPr>
      <w:r>
        <w:rPr>
          <w:color w:val="007FAB"/>
        </w:rPr>
        <w:t>Sales Personnel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37903">
        <w:rPr>
          <w:rStyle w:val="Emphasis"/>
        </w:rPr>
        <w:t>T. Chandirams and co Gh Ltd, Kasoa</w:t>
      </w:r>
    </w:p>
    <w:p w14:paraId="793EB0F3" w14:textId="77777777" w:rsidR="00537903" w:rsidRDefault="00537903" w:rsidP="00537903">
      <w:pPr>
        <w:spacing w:after="254" w:line="249" w:lineRule="auto"/>
        <w:ind w:left="10" w:hanging="10"/>
        <w:rPr>
          <w:rFonts w:ascii="Times New Roman" w:eastAsia="Times New Roman" w:hAnsi="Times New Roman" w:cs="Times New Roman"/>
          <w:color w:val="595959"/>
          <w:sz w:val="24"/>
        </w:rPr>
      </w:pPr>
      <w:r>
        <w:rPr>
          <w:rFonts w:ascii="Times New Roman" w:eastAsia="Times New Roman" w:hAnsi="Times New Roman" w:cs="Times New Roman"/>
          <w:color w:val="595959"/>
          <w:sz w:val="24"/>
        </w:rPr>
        <w:t>Responsible for increasing revenue by effective customer management and negotiation, generating leads, and qualifying prospects to increase sales of plastics.</w:t>
      </w:r>
    </w:p>
    <w:p w14:paraId="5B658270" w14:textId="77777777" w:rsidR="00537903" w:rsidRPr="00537903" w:rsidRDefault="00537903" w:rsidP="00537903">
      <w:pPr>
        <w:spacing w:after="254" w:line="249" w:lineRule="auto"/>
        <w:ind w:left="10" w:hanging="10"/>
        <w:rPr>
          <w:rFonts w:eastAsia="Times New Roman" w:cstheme="minorHAnsi"/>
          <w:b/>
          <w:color w:val="595959"/>
          <w:sz w:val="24"/>
        </w:rPr>
      </w:pPr>
      <w:r w:rsidRPr="00537903">
        <w:rPr>
          <w:rFonts w:eastAsia="Times New Roman" w:cstheme="minorHAnsi"/>
          <w:b/>
          <w:color w:val="595959"/>
          <w:sz w:val="24"/>
        </w:rPr>
        <w:t xml:space="preserve">Key Responsibilities; </w:t>
      </w:r>
    </w:p>
    <w:p w14:paraId="47872365" w14:textId="77777777" w:rsidR="000D54E4" w:rsidRPr="000D54E4" w:rsidRDefault="00537903" w:rsidP="000D54E4">
      <w:pPr>
        <w:numPr>
          <w:ilvl w:val="0"/>
          <w:numId w:val="1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Maintaining current store, product and promotional knowledge to drive consistent sales.</w:t>
      </w:r>
    </w:p>
    <w:p w14:paraId="1FF838EA" w14:textId="77777777" w:rsidR="000D54E4" w:rsidRDefault="00537903" w:rsidP="000D54E4">
      <w:pPr>
        <w:numPr>
          <w:ilvl w:val="0"/>
          <w:numId w:val="14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z w:val="24"/>
        </w:rPr>
        <w:t>Counting cash, making changes and storing coupons to keep organized and balanced cash register drawer.</w:t>
      </w:r>
      <w:r w:rsidRPr="000D54E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54E4">
        <w:rPr>
          <w:rFonts w:ascii="Calibri" w:eastAsia="Calibri" w:hAnsi="Calibri" w:cs="Calibri"/>
          <w:color w:val="333333"/>
        </w:rPr>
        <w:t xml:space="preserve"> </w:t>
      </w:r>
      <w:bookmarkStart w:id="0" w:name="_Hlk123982472"/>
    </w:p>
    <w:p w14:paraId="5C323E18" w14:textId="2928DECD" w:rsidR="000D54E4" w:rsidRDefault="000D54E4" w:rsidP="000D54E4">
      <w:pPr>
        <w:numPr>
          <w:ilvl w:val="0"/>
          <w:numId w:val="14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Monitoring customer accounts, updating payment and shipping details in company system.</w:t>
      </w:r>
    </w:p>
    <w:p w14:paraId="19BDECFA" w14:textId="065CF745" w:rsidR="000D54E4" w:rsidRPr="000D54E4" w:rsidRDefault="000D54E4" w:rsidP="000D54E4">
      <w:pPr>
        <w:numPr>
          <w:ilvl w:val="0"/>
          <w:numId w:val="14"/>
        </w:numPr>
        <w:spacing w:after="28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ing</w:t>
      </w: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customer transaction information into company databases.</w:t>
      </w:r>
    </w:p>
    <w:p w14:paraId="386B4E80" w14:textId="45CF0D2A" w:rsidR="00537903" w:rsidRDefault="00537903" w:rsidP="00537903">
      <w:pPr>
        <w:spacing w:after="280" w:line="249" w:lineRule="auto"/>
        <w:rPr>
          <w:rFonts w:cstheme="minorHAnsi"/>
          <w:b/>
          <w:sz w:val="24"/>
          <w:szCs w:val="24"/>
        </w:rPr>
      </w:pPr>
      <w:r w:rsidRPr="00537903">
        <w:rPr>
          <w:rFonts w:ascii="Times New Roman" w:eastAsia="Calibri" w:hAnsi="Times New Roman" w:cs="Times New Roman"/>
          <w:b/>
          <w:i/>
          <w:iCs/>
          <w:color w:val="595959"/>
          <w:sz w:val="24"/>
          <w:szCs w:val="24"/>
        </w:rPr>
        <w:t xml:space="preserve"> </w:t>
      </w:r>
      <w:r w:rsidRPr="00537903">
        <w:rPr>
          <w:rFonts w:cstheme="minorHAnsi"/>
          <w:b/>
          <w:sz w:val="24"/>
          <w:szCs w:val="24"/>
        </w:rPr>
        <w:t xml:space="preserve">Key Achievements; </w:t>
      </w:r>
    </w:p>
    <w:p w14:paraId="1E2BE64E" w14:textId="77777777" w:rsidR="00587DB4" w:rsidRDefault="00587DB4" w:rsidP="00587DB4">
      <w:pPr>
        <w:numPr>
          <w:ilvl w:val="0"/>
          <w:numId w:val="1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Acquired new customers and identified unique needs to deliver relevant products. </w:t>
      </w:r>
    </w:p>
    <w:p w14:paraId="42549560" w14:textId="77777777" w:rsidR="000D54E4" w:rsidRPr="000D54E4" w:rsidRDefault="00587DB4" w:rsidP="000D54E4">
      <w:pPr>
        <w:numPr>
          <w:ilvl w:val="0"/>
          <w:numId w:val="1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Drove substantial sales through suggestive selling and by promoting add-on purchases.</w:t>
      </w:r>
    </w:p>
    <w:p w14:paraId="1E5FF87F" w14:textId="13230A73" w:rsidR="000D54E4" w:rsidRPr="000D54E4" w:rsidRDefault="00587DB4" w:rsidP="000D54E4">
      <w:pPr>
        <w:numPr>
          <w:ilvl w:val="0"/>
          <w:numId w:val="15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z w:val="24"/>
        </w:rPr>
        <w:t xml:space="preserve">Fostered relationships with customers to expand customer base and retain business. </w:t>
      </w:r>
      <w:bookmarkEnd w:id="0"/>
    </w:p>
    <w:p w14:paraId="30863204" w14:textId="6B7CFB17" w:rsidR="000D54E4" w:rsidRPr="00AC3FE1" w:rsidRDefault="000D54E4" w:rsidP="000D54E4">
      <w:pPr>
        <w:numPr>
          <w:ilvl w:val="0"/>
          <w:numId w:val="15"/>
        </w:numPr>
        <w:spacing w:after="194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7B1061">
        <w:rPr>
          <w:rFonts w:ascii="Times New Roman" w:hAnsi="Times New Roman" w:cs="Times New Roman"/>
          <w:color w:val="333333"/>
          <w:spacing w:val="2"/>
          <w:sz w:val="24"/>
          <w:szCs w:val="24"/>
        </w:rPr>
        <w:t>Trained newly hired sales team members regarding company procedures and standards.</w:t>
      </w:r>
    </w:p>
    <w:p w14:paraId="34B990B3" w14:textId="375C718E" w:rsidR="00AC3FE1" w:rsidRDefault="00AC3FE1" w:rsidP="00AC3FE1">
      <w:pPr>
        <w:spacing w:after="194" w:line="249" w:lineRule="auto"/>
        <w:ind w:left="360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</w:p>
    <w:p w14:paraId="707D13D3" w14:textId="77777777" w:rsidR="00AC3FE1" w:rsidRPr="007B1061" w:rsidRDefault="00AC3FE1" w:rsidP="00AC3FE1">
      <w:pPr>
        <w:spacing w:after="194" w:line="24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1B7BAA" w14:textId="7900964D" w:rsidR="000D54E4" w:rsidRPr="00D413F9" w:rsidRDefault="000D54E4" w:rsidP="000D54E4">
      <w:pPr>
        <w:spacing w:after="194" w:line="249" w:lineRule="auto"/>
        <w:ind w:left="360"/>
      </w:pPr>
    </w:p>
    <w:p w14:paraId="75025887" w14:textId="77777777" w:rsidR="0070237E" w:rsidRDefault="00DE4E1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15CA0B9D621049B1996F6DC918EC6139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60B3351" w14:textId="03B0C7E0" w:rsidR="0070237E" w:rsidRDefault="00587DB4" w:rsidP="0070237E">
      <w:pPr>
        <w:pStyle w:val="Heading3"/>
      </w:pPr>
      <w:r>
        <w:t>Apr</w:t>
      </w:r>
      <w:r w:rsidR="0070237E">
        <w:t xml:space="preserve"> </w:t>
      </w:r>
      <w:r>
        <w:t>2015</w:t>
      </w:r>
    </w:p>
    <w:p w14:paraId="26BCA96E" w14:textId="7847BDB2" w:rsidR="0070237E" w:rsidRDefault="00587DB4" w:rsidP="00513EFC">
      <w:pPr>
        <w:pStyle w:val="Heading2"/>
        <w:rPr>
          <w:rFonts w:ascii="Rockwell" w:eastAsia="Rockwell" w:hAnsi="Rockwell" w:cs="Rockwell"/>
          <w:color w:val="007FAB"/>
        </w:rPr>
      </w:pPr>
      <w:r>
        <w:rPr>
          <w:rFonts w:ascii="Rockwell" w:eastAsia="Rockwell" w:hAnsi="Rockwell" w:cs="Rockwell"/>
          <w:color w:val="007FAB"/>
        </w:rPr>
        <w:t>WASSCE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Fonts w:ascii="Rockwell" w:eastAsia="Rockwell" w:hAnsi="Rockwell" w:cs="Rockwell"/>
          <w:color w:val="595959"/>
        </w:rPr>
        <w:t>New Nsutam Senior High/Technical School, Nsutam</w:t>
      </w:r>
      <w:r>
        <w:rPr>
          <w:rFonts w:ascii="Rockwell" w:eastAsia="Rockwell" w:hAnsi="Rockwell" w:cs="Rockwell"/>
          <w:color w:val="007FAB"/>
        </w:rPr>
        <w:t xml:space="preserve">  </w:t>
      </w:r>
    </w:p>
    <w:p w14:paraId="33EA22CC" w14:textId="66646119" w:rsidR="00FD066F" w:rsidRDefault="00FD066F" w:rsidP="00AC3FE1">
      <w:pPr>
        <w:spacing w:after="0" w:line="24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Extracurricular Activities;</w:t>
      </w:r>
    </w:p>
    <w:p w14:paraId="5475B704" w14:textId="6B4C3A45" w:rsidR="00FD066F" w:rsidRPr="00537903" w:rsidRDefault="00FD066F" w:rsidP="00AC3FE1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Cadet Officer</w:t>
      </w:r>
    </w:p>
    <w:p w14:paraId="2EBCB64E" w14:textId="69F3DD93" w:rsidR="0070237E" w:rsidRDefault="0070237E" w:rsidP="00AC3FE1">
      <w:pPr>
        <w:spacing w:after="0"/>
      </w:pPr>
    </w:p>
    <w:p w14:paraId="18AAA3E8" w14:textId="3FA16ED7" w:rsidR="0070237E" w:rsidRDefault="00587DB4" w:rsidP="0070237E">
      <w:pPr>
        <w:pStyle w:val="Heading3"/>
      </w:pPr>
      <w:r>
        <w:t>june</w:t>
      </w:r>
      <w:r w:rsidR="0070237E">
        <w:t xml:space="preserve"> </w:t>
      </w:r>
      <w:r>
        <w:t>2012</w:t>
      </w:r>
    </w:p>
    <w:p w14:paraId="7EE13D6F" w14:textId="198D14FF" w:rsidR="0070237E" w:rsidRPr="0070237E" w:rsidRDefault="00587DB4" w:rsidP="00587DB4">
      <w:pPr>
        <w:pStyle w:val="Heading2"/>
      </w:pPr>
      <w:r>
        <w:rPr>
          <w:color w:val="007FAB"/>
        </w:rPr>
        <w:t>BECE</w:t>
      </w:r>
      <w:r>
        <w:t xml:space="preserve"> </w:t>
      </w:r>
      <w:r w:rsidR="0095272C">
        <w:t>/</w:t>
      </w:r>
      <w:r w:rsidR="0070237E">
        <w:t xml:space="preserve"> </w:t>
      </w:r>
      <w:r w:rsidRPr="00587DB4">
        <w:rPr>
          <w:rStyle w:val="Emphasis"/>
        </w:rPr>
        <w:t>New Life Preparatory School, Koforidua</w:t>
      </w:r>
    </w:p>
    <w:p w14:paraId="19DF27B5" w14:textId="060BC7A2" w:rsidR="00AC3FE1" w:rsidRDefault="00AC3FE1" w:rsidP="00AC3FE1">
      <w:pPr>
        <w:pStyle w:val="Heading1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AC3FE1" w14:paraId="4A4A3046" w14:textId="77777777" w:rsidTr="00A557B5">
        <w:tc>
          <w:tcPr>
            <w:tcW w:w="4680" w:type="dxa"/>
          </w:tcPr>
          <w:p w14:paraId="12F3989E" w14:textId="2AFA19F8" w:rsidR="00AC3FE1" w:rsidRPr="00AC3FE1" w:rsidRDefault="00AC3FE1" w:rsidP="00AC3FE1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632A790" w14:textId="4A4DF15D" w:rsidR="00AC3FE1" w:rsidRPr="00537903" w:rsidRDefault="00AC3FE1" w:rsidP="00A557B5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</w:t>
            </w:r>
          </w:p>
          <w:p w14:paraId="0B750753" w14:textId="691C1B63" w:rsidR="00AC3FE1" w:rsidRPr="00AC3FE1" w:rsidRDefault="00AC3FE1" w:rsidP="00AC3FE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69FB9" w14:textId="77777777" w:rsidR="00AC3FE1" w:rsidRPr="00537903" w:rsidRDefault="00AC3FE1" w:rsidP="00A557B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ED0EC" w14:textId="39B1AF68" w:rsidR="00434074" w:rsidRDefault="007B1061" w:rsidP="00434074">
      <w:pPr>
        <w:pStyle w:val="Heading1"/>
      </w:pPr>
      <w:r>
        <w:t>Reference</w:t>
      </w:r>
    </w:p>
    <w:p w14:paraId="38D4CEF7" w14:textId="229BD94C" w:rsidR="007B1061" w:rsidRPr="007D78B1" w:rsidRDefault="007B1061" w:rsidP="007B1061">
      <w:pPr>
        <w:pStyle w:val="Heading2"/>
        <w:rPr>
          <w:b w:val="0"/>
          <w:bCs/>
        </w:rPr>
      </w:pPr>
      <w:r w:rsidRPr="007D78B1">
        <w:rPr>
          <w:b w:val="0"/>
          <w:bCs/>
          <w:color w:val="007FAB"/>
        </w:rPr>
        <w:t>Samuel Mensah</w:t>
      </w:r>
      <w:r w:rsidRPr="007D78B1">
        <w:rPr>
          <w:b w:val="0"/>
          <w:bCs/>
        </w:rPr>
        <w:t xml:space="preserve"> </w:t>
      </w:r>
    </w:p>
    <w:p w14:paraId="4FEBFDB1" w14:textId="4C372239" w:rsidR="007D78B1" w:rsidRPr="007D78B1" w:rsidRDefault="007D78B1" w:rsidP="007D78B1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Managing director</w:t>
      </w:r>
    </w:p>
    <w:p w14:paraId="747924E1" w14:textId="029BDB8F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T. Chandirams and co Gh Ltd</w:t>
      </w:r>
      <w:r w:rsidR="00AC3FE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.</w:t>
      </w:r>
    </w:p>
    <w:p w14:paraId="29BD6E3B" w14:textId="4136F59B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 xml:space="preserve"> Kasoa</w:t>
      </w:r>
    </w:p>
    <w:p w14:paraId="173BD360" w14:textId="6688C951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0241443871</w:t>
      </w:r>
    </w:p>
    <w:p w14:paraId="28A012C0" w14:textId="022EA971" w:rsidR="007D78B1" w:rsidRDefault="00DE4E10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hyperlink r:id="rId9" w:history="1">
        <w:r w:rsidR="007D78B1" w:rsidRPr="00C63BAC">
          <w:rPr>
            <w:rStyle w:val="Hyperlink"/>
            <w:rFonts w:ascii="Times New Roman" w:hAnsi="Times New Roman" w:cs="Times New Roman"/>
            <w:b w:val="0"/>
            <w:bCs/>
            <w:sz w:val="28"/>
            <w:szCs w:val="28"/>
          </w:rPr>
          <w:t>samuelmens@gmail.com</w:t>
        </w:r>
      </w:hyperlink>
    </w:p>
    <w:p w14:paraId="6E6B1285" w14:textId="4C9B731C" w:rsidR="007D78B1" w:rsidRDefault="00AC3FE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Relationship: General Manager</w:t>
      </w:r>
    </w:p>
    <w:p w14:paraId="3FFE95F7" w14:textId="77777777" w:rsidR="007D78B1" w:rsidRPr="007D78B1" w:rsidRDefault="007D78B1" w:rsidP="007B1061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74D19453" w14:textId="77777777" w:rsidR="007D78B1" w:rsidRDefault="007D78B1" w:rsidP="007B1061">
      <w:pPr>
        <w:pStyle w:val="Heading2"/>
      </w:pPr>
    </w:p>
    <w:p w14:paraId="1B9D783A" w14:textId="180E4C1E" w:rsidR="00FD066F" w:rsidRDefault="00FD066F" w:rsidP="007B1061">
      <w:pPr>
        <w:pStyle w:val="Heading2"/>
      </w:pPr>
    </w:p>
    <w:p w14:paraId="3492FBFE" w14:textId="77777777" w:rsidR="00FD066F" w:rsidRDefault="00FD066F" w:rsidP="007B1061">
      <w:pPr>
        <w:pStyle w:val="Heading2"/>
        <w:rPr>
          <w:rStyle w:val="Emphasis"/>
        </w:rPr>
      </w:pPr>
    </w:p>
    <w:p w14:paraId="48EA50A6" w14:textId="77777777" w:rsidR="007B1061" w:rsidRPr="00513EFC" w:rsidRDefault="007B1061" w:rsidP="007B1061">
      <w:pPr>
        <w:pStyle w:val="Heading2"/>
      </w:pPr>
    </w:p>
    <w:p w14:paraId="47A1C27A" w14:textId="10A075EF" w:rsidR="00BC7376" w:rsidRDefault="00BC7376" w:rsidP="00BC7376"/>
    <w:p w14:paraId="1AD517C5" w14:textId="4C6CC16A" w:rsidR="007B1061" w:rsidRPr="00BC7376" w:rsidRDefault="007B1061" w:rsidP="00BC7376"/>
    <w:sectPr w:rsidR="007B1061" w:rsidRPr="00BC7376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62041" w14:textId="77777777" w:rsidR="00DE4E10" w:rsidRDefault="00DE4E10" w:rsidP="00725803">
      <w:pPr>
        <w:spacing w:after="0"/>
      </w:pPr>
      <w:r>
        <w:separator/>
      </w:r>
    </w:p>
  </w:endnote>
  <w:endnote w:type="continuationSeparator" w:id="0">
    <w:p w14:paraId="406DFAF8" w14:textId="77777777" w:rsidR="00DE4E10" w:rsidRDefault="00DE4E1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635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F211D" w14:textId="77777777" w:rsidR="00DE4E10" w:rsidRDefault="00DE4E10" w:rsidP="00725803">
      <w:pPr>
        <w:spacing w:after="0"/>
      </w:pPr>
      <w:r>
        <w:separator/>
      </w:r>
    </w:p>
  </w:footnote>
  <w:footnote w:type="continuationSeparator" w:id="0">
    <w:p w14:paraId="1D2ECA06" w14:textId="77777777" w:rsidR="00DE4E10" w:rsidRDefault="00DE4E1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B8EA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9D377D"/>
    <w:multiLevelType w:val="multilevel"/>
    <w:tmpl w:val="F8D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8E02AB"/>
    <w:multiLevelType w:val="multilevel"/>
    <w:tmpl w:val="04B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665F5"/>
    <w:multiLevelType w:val="hybridMultilevel"/>
    <w:tmpl w:val="5EE011EE"/>
    <w:lvl w:ilvl="0" w:tplc="49B40C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ABA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86E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5EC0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EA8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52A0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E8BA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0AA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C90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321A53"/>
    <w:multiLevelType w:val="multilevel"/>
    <w:tmpl w:val="380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E7998"/>
    <w:multiLevelType w:val="hybridMultilevel"/>
    <w:tmpl w:val="2652A1D4"/>
    <w:lvl w:ilvl="0" w:tplc="D92289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1405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0688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040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AEE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4AC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1E06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7E02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AB3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267D01"/>
    <w:multiLevelType w:val="multilevel"/>
    <w:tmpl w:val="DC6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9"/>
    <w:rsid w:val="00025E77"/>
    <w:rsid w:val="00027312"/>
    <w:rsid w:val="000645F2"/>
    <w:rsid w:val="00082F03"/>
    <w:rsid w:val="000835A0"/>
    <w:rsid w:val="000934A2"/>
    <w:rsid w:val="000D54E4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A03BA"/>
    <w:rsid w:val="004E2970"/>
    <w:rsid w:val="005026DD"/>
    <w:rsid w:val="00513EFC"/>
    <w:rsid w:val="0052113B"/>
    <w:rsid w:val="00537903"/>
    <w:rsid w:val="00564951"/>
    <w:rsid w:val="00573BF9"/>
    <w:rsid w:val="00587DB4"/>
    <w:rsid w:val="005A4A49"/>
    <w:rsid w:val="005B1D68"/>
    <w:rsid w:val="00611B37"/>
    <w:rsid w:val="006252B4"/>
    <w:rsid w:val="00646BA2"/>
    <w:rsid w:val="00667859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061"/>
    <w:rsid w:val="007D78B1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77C64"/>
    <w:rsid w:val="00AC3FE1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07809"/>
    <w:rsid w:val="00D2420D"/>
    <w:rsid w:val="00D30382"/>
    <w:rsid w:val="00D413F9"/>
    <w:rsid w:val="00D44E50"/>
    <w:rsid w:val="00D74A96"/>
    <w:rsid w:val="00D90060"/>
    <w:rsid w:val="00D92B95"/>
    <w:rsid w:val="00DE4E10"/>
    <w:rsid w:val="00E03F71"/>
    <w:rsid w:val="00E154B5"/>
    <w:rsid w:val="00E232F0"/>
    <w:rsid w:val="00E52791"/>
    <w:rsid w:val="00E83195"/>
    <w:rsid w:val="00F00A4F"/>
    <w:rsid w:val="00F0220B"/>
    <w:rsid w:val="00F33CD8"/>
    <w:rsid w:val="00FD066F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2DBB"/>
  <w15:chartTrackingRefBased/>
  <w15:docId w15:val="{4407B7BE-F632-4D89-BA73-65C97197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highlight-placeholder-parent">
    <w:name w:val="highlight-placeholder-parent"/>
    <w:basedOn w:val="Normal"/>
    <w:rsid w:val="0053790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0D54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muelmen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LA_AN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1FC0C173B04FE9B591B5F7256C2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693D8-F58B-4121-BAAF-251BDBEA56A3}"/>
      </w:docPartPr>
      <w:docPartBody>
        <w:p w:rsidR="00F139F7" w:rsidRDefault="005E2C23">
          <w:pPr>
            <w:pStyle w:val="961FC0C173B04FE9B591B5F7256C2A7B"/>
          </w:pPr>
          <w:r>
            <w:t>First Name</w:t>
          </w:r>
        </w:p>
      </w:docPartBody>
    </w:docPart>
    <w:docPart>
      <w:docPartPr>
        <w:name w:val="4D2CDA3E36EE4FE2AADFB9C5A762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31E3-767B-45C5-A9D2-9A8F6E761972}"/>
      </w:docPartPr>
      <w:docPartBody>
        <w:p w:rsidR="00F139F7" w:rsidRDefault="005E2C23">
          <w:pPr>
            <w:pStyle w:val="4D2CDA3E36EE4FE2AADFB9C5A762611C"/>
          </w:pPr>
          <w:r>
            <w:t>Last Name</w:t>
          </w:r>
        </w:p>
      </w:docPartBody>
    </w:docPart>
    <w:docPart>
      <w:docPartPr>
        <w:name w:val="ABBE26AB1F704FA584EED13DC7A47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18EB-B253-46B2-B1C2-549B32FF1951}"/>
      </w:docPartPr>
      <w:docPartBody>
        <w:p w:rsidR="00F139F7" w:rsidRDefault="005E2C23">
          <w:pPr>
            <w:pStyle w:val="ABBE26AB1F704FA584EED13DC7A47AB7"/>
          </w:pPr>
          <w:r w:rsidRPr="009D0878">
            <w:t>Address</w:t>
          </w:r>
        </w:p>
      </w:docPartBody>
    </w:docPart>
    <w:docPart>
      <w:docPartPr>
        <w:name w:val="7E12E7C620F64608AFDB3BCF8167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B1A29-816B-4E10-BBFB-E7C7755AEA4A}"/>
      </w:docPartPr>
      <w:docPartBody>
        <w:p w:rsidR="00F139F7" w:rsidRDefault="005E2C23">
          <w:pPr>
            <w:pStyle w:val="7E12E7C620F64608AFDB3BCF8167E02A"/>
          </w:pPr>
          <w:r w:rsidRPr="009D0878">
            <w:t>Phone</w:t>
          </w:r>
        </w:p>
      </w:docPartBody>
    </w:docPart>
    <w:docPart>
      <w:docPartPr>
        <w:name w:val="32B8EF9CF91B438EB4011B6DE8A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DDE5-11D4-495E-9F1F-E5E96464629C}"/>
      </w:docPartPr>
      <w:docPartBody>
        <w:p w:rsidR="00F139F7" w:rsidRDefault="005E2C23">
          <w:pPr>
            <w:pStyle w:val="32B8EF9CF91B438EB4011B6DE8A9F3CF"/>
          </w:pPr>
          <w:r w:rsidRPr="009D0878">
            <w:t>Email</w:t>
          </w:r>
        </w:p>
      </w:docPartBody>
    </w:docPart>
    <w:docPart>
      <w:docPartPr>
        <w:name w:val="752C672460934AE39F24ED5CCDEC4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0653-30FF-4041-8AC4-BC09AD5C19E9}"/>
      </w:docPartPr>
      <w:docPartBody>
        <w:p w:rsidR="00F139F7" w:rsidRDefault="005E2C23">
          <w:pPr>
            <w:pStyle w:val="752C672460934AE39F24ED5CCDEC4E4B"/>
          </w:pPr>
          <w:r>
            <w:t>Skills</w:t>
          </w:r>
        </w:p>
      </w:docPartBody>
    </w:docPart>
    <w:docPart>
      <w:docPartPr>
        <w:name w:val="28DAE52922A8462CBEE67D39744AC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C3A26-3CA8-4BFB-86D6-67552432C1FC}"/>
      </w:docPartPr>
      <w:docPartBody>
        <w:p w:rsidR="00F139F7" w:rsidRDefault="005E2C23">
          <w:pPr>
            <w:pStyle w:val="28DAE52922A8462CBEE67D39744ACD53"/>
          </w:pPr>
          <w:r w:rsidRPr="00AD3FD8">
            <w:t>Experience</w:t>
          </w:r>
        </w:p>
      </w:docPartBody>
    </w:docPart>
    <w:docPart>
      <w:docPartPr>
        <w:name w:val="15CA0B9D621049B1996F6DC918EC6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F8ED-7779-48B2-B00E-DAE3547AD7E1}"/>
      </w:docPartPr>
      <w:docPartBody>
        <w:p w:rsidR="00F139F7" w:rsidRDefault="005E2C23">
          <w:pPr>
            <w:pStyle w:val="15CA0B9D621049B1996F6DC918EC613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EE"/>
    <w:rsid w:val="0014373E"/>
    <w:rsid w:val="00413737"/>
    <w:rsid w:val="005B07EE"/>
    <w:rsid w:val="005E2C23"/>
    <w:rsid w:val="00F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FC0C173B04FE9B591B5F7256C2A7B">
    <w:name w:val="961FC0C173B04FE9B591B5F7256C2A7B"/>
  </w:style>
  <w:style w:type="paragraph" w:customStyle="1" w:styleId="4D2CDA3E36EE4FE2AADFB9C5A762611C">
    <w:name w:val="4D2CDA3E36EE4FE2AADFB9C5A762611C"/>
  </w:style>
  <w:style w:type="paragraph" w:customStyle="1" w:styleId="ABBE26AB1F704FA584EED13DC7A47AB7">
    <w:name w:val="ABBE26AB1F704FA584EED13DC7A47AB7"/>
  </w:style>
  <w:style w:type="paragraph" w:customStyle="1" w:styleId="7E12E7C620F64608AFDB3BCF8167E02A">
    <w:name w:val="7E12E7C620F64608AFDB3BCF8167E02A"/>
  </w:style>
  <w:style w:type="paragraph" w:customStyle="1" w:styleId="32B8EF9CF91B438EB4011B6DE8A9F3CF">
    <w:name w:val="32B8EF9CF91B438EB4011B6DE8A9F3CF"/>
  </w:style>
  <w:style w:type="paragraph" w:customStyle="1" w:styleId="5E17088B07A34C6EA820E894DFCBE0CD">
    <w:name w:val="5E17088B07A34C6EA820E894DFCBE0CD"/>
  </w:style>
  <w:style w:type="paragraph" w:customStyle="1" w:styleId="737734F2759641F585B47E4526B933D8">
    <w:name w:val="737734F2759641F585B47E4526B933D8"/>
  </w:style>
  <w:style w:type="paragraph" w:customStyle="1" w:styleId="7BF635B11491441CBC5E742A169C7B16">
    <w:name w:val="7BF635B11491441CBC5E742A169C7B16"/>
  </w:style>
  <w:style w:type="paragraph" w:customStyle="1" w:styleId="752C672460934AE39F24ED5CCDEC4E4B">
    <w:name w:val="752C672460934AE39F24ED5CCDEC4E4B"/>
  </w:style>
  <w:style w:type="paragraph" w:customStyle="1" w:styleId="9832F27707024B5CB7BE038B897E75B3">
    <w:name w:val="9832F27707024B5CB7BE038B897E75B3"/>
  </w:style>
  <w:style w:type="paragraph" w:customStyle="1" w:styleId="8D4E7A84322C4A6A8E3236960CB25695">
    <w:name w:val="8D4E7A84322C4A6A8E3236960CB25695"/>
  </w:style>
  <w:style w:type="paragraph" w:customStyle="1" w:styleId="6ED7FDD98FBB48498FED27E73DAC57CC">
    <w:name w:val="6ED7FDD98FBB48498FED27E73DAC57CC"/>
  </w:style>
  <w:style w:type="paragraph" w:customStyle="1" w:styleId="5660D1B24E014E1F8B795BD30EB75B1B">
    <w:name w:val="5660D1B24E014E1F8B795BD30EB75B1B"/>
  </w:style>
  <w:style w:type="paragraph" w:customStyle="1" w:styleId="C5DA096767024E62A7C08C8109FD1592">
    <w:name w:val="C5DA096767024E62A7C08C8109FD1592"/>
  </w:style>
  <w:style w:type="paragraph" w:customStyle="1" w:styleId="28DAE52922A8462CBEE67D39744ACD53">
    <w:name w:val="28DAE52922A8462CBEE67D39744ACD53"/>
  </w:style>
  <w:style w:type="paragraph" w:customStyle="1" w:styleId="EA63FBEEC1284938969D48AFA10A7DED">
    <w:name w:val="EA63FBEEC1284938969D48AFA10A7DED"/>
  </w:style>
  <w:style w:type="paragraph" w:customStyle="1" w:styleId="F87CEF1BCE094ED4980FCF3372A25568">
    <w:name w:val="F87CEF1BCE094ED4980FCF3372A25568"/>
  </w:style>
  <w:style w:type="paragraph" w:customStyle="1" w:styleId="00DB1F63A70341E0B532E8F622F36292">
    <w:name w:val="00DB1F63A70341E0B532E8F622F3629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779DC0E0E2E4F509802866BAA0FF42B">
    <w:name w:val="6779DC0E0E2E4F509802866BAA0FF42B"/>
  </w:style>
  <w:style w:type="paragraph" w:customStyle="1" w:styleId="45011626AA48465C92A98DC23BBE86BF">
    <w:name w:val="45011626AA48465C92A98DC23BBE86BF"/>
  </w:style>
  <w:style w:type="paragraph" w:customStyle="1" w:styleId="100A4F673CCC4E15BFB57B75C62192B5">
    <w:name w:val="100A4F673CCC4E15BFB57B75C62192B5"/>
  </w:style>
  <w:style w:type="paragraph" w:customStyle="1" w:styleId="D81BA19E89CA4A7CBDAA370E7F5D3943">
    <w:name w:val="D81BA19E89CA4A7CBDAA370E7F5D3943"/>
  </w:style>
  <w:style w:type="paragraph" w:customStyle="1" w:styleId="0FDBCAD5016B417098064E7C8DA917B2">
    <w:name w:val="0FDBCAD5016B417098064E7C8DA917B2"/>
  </w:style>
  <w:style w:type="paragraph" w:customStyle="1" w:styleId="B1220FBAD3D049E7AE928A5E9636D5D4">
    <w:name w:val="B1220FBAD3D049E7AE928A5E9636D5D4"/>
  </w:style>
  <w:style w:type="paragraph" w:customStyle="1" w:styleId="B82DE8F79F604C13B55726EDA966EF68">
    <w:name w:val="B82DE8F79F604C13B55726EDA966EF68"/>
  </w:style>
  <w:style w:type="paragraph" w:customStyle="1" w:styleId="15CA0B9D621049B1996F6DC918EC6139">
    <w:name w:val="15CA0B9D621049B1996F6DC918EC6139"/>
  </w:style>
  <w:style w:type="paragraph" w:customStyle="1" w:styleId="F15FC32B1EE14BAE88516B4EEC281345">
    <w:name w:val="F15FC32B1EE14BAE88516B4EEC281345"/>
  </w:style>
  <w:style w:type="paragraph" w:customStyle="1" w:styleId="630CE24A4BF84CD786039CC1ACC8F2DD">
    <w:name w:val="630CE24A4BF84CD786039CC1ACC8F2DD"/>
  </w:style>
  <w:style w:type="paragraph" w:customStyle="1" w:styleId="693DB0CD17C2495D8A14934CC5459E8D">
    <w:name w:val="693DB0CD17C2495D8A14934CC5459E8D"/>
  </w:style>
  <w:style w:type="paragraph" w:customStyle="1" w:styleId="4BB00374546D4CE09676BF682160B552">
    <w:name w:val="4BB00374546D4CE09676BF682160B552"/>
  </w:style>
  <w:style w:type="paragraph" w:customStyle="1" w:styleId="CBAFDEA9B5CA48A99C4358718B46FE7E">
    <w:name w:val="CBAFDEA9B5CA48A99C4358718B46FE7E"/>
  </w:style>
  <w:style w:type="paragraph" w:customStyle="1" w:styleId="6904EAB8028B4202BEEC08F469F68306">
    <w:name w:val="6904EAB8028B4202BEEC08F469F68306"/>
  </w:style>
  <w:style w:type="paragraph" w:customStyle="1" w:styleId="27DEBC39B25E4FA482D17ABF384641F5">
    <w:name w:val="27DEBC39B25E4FA482D17ABF384641F5"/>
  </w:style>
  <w:style w:type="paragraph" w:customStyle="1" w:styleId="A8F1FAEB07E6444D9F33C2EAC8F84D30">
    <w:name w:val="A8F1FAEB07E6444D9F33C2EAC8F84D30"/>
  </w:style>
  <w:style w:type="paragraph" w:customStyle="1" w:styleId="68ADC0BFBCB0462BB979C268654F2847">
    <w:name w:val="68ADC0BFBCB0462BB979C268654F2847"/>
  </w:style>
  <w:style w:type="paragraph" w:customStyle="1" w:styleId="FECB7300F42F4656B2A4A37BBF25CE22">
    <w:name w:val="FECB7300F42F4656B2A4A37BBF25CE22"/>
  </w:style>
  <w:style w:type="paragraph" w:customStyle="1" w:styleId="7E25B4A4C1AA412AA6E82CF0F2A8744C">
    <w:name w:val="7E25B4A4C1AA412AA6E82CF0F2A8744C"/>
  </w:style>
  <w:style w:type="paragraph" w:customStyle="1" w:styleId="CC5495CC7CD342949B234C8970350D63">
    <w:name w:val="CC5495CC7CD342949B234C8970350D63"/>
  </w:style>
  <w:style w:type="paragraph" w:customStyle="1" w:styleId="67611830D7604501B671B4FDADBB0163">
    <w:name w:val="67611830D7604501B671B4FDADBB0163"/>
    <w:rsid w:val="005B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Priscilla</Abstract>
  <CompanyAddress>Accra-Ghana</CompanyAddress>
  <CompanyPhone>0544124161</CompanyPhone>
  <CompanyFax/>
  <CompanyEmail>prissyowusu@iCloud.com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128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GELA_ANN</dc:creator>
  <cp:keywords/>
  <dc:description/>
  <cp:lastModifiedBy>Angela Konadu</cp:lastModifiedBy>
  <cp:revision>5</cp:revision>
  <cp:lastPrinted>2023-01-07T13:13:00Z</cp:lastPrinted>
  <dcterms:created xsi:type="dcterms:W3CDTF">2023-01-07T10:56:00Z</dcterms:created>
  <dcterms:modified xsi:type="dcterms:W3CDTF">2023-01-07T13:14:00Z</dcterms:modified>
  <cp:category>Owusu Timah</cp:category>
</cp:coreProperties>
</file>