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957119" w14:paraId="77FD703C" w14:textId="77777777" w:rsidTr="00AA51C9">
        <w:trPr>
          <w:trHeight w:val="983"/>
        </w:trPr>
        <w:tc>
          <w:tcPr>
            <w:tcW w:w="5008" w:type="dxa"/>
            <w:vAlign w:val="bottom"/>
          </w:tcPr>
          <w:p w14:paraId="570C4DD1" w14:textId="0977A249" w:rsidR="00C84833" w:rsidRPr="00957119" w:rsidRDefault="00880166" w:rsidP="00C84833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sdt>
              <w:sdtPr>
                <w:rPr>
                  <w:rFonts w:ascii="Times New Roman" w:hAnsi="Times New Roman" w:cs="Times New Roman"/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86270954D33C47BCB07A85FEDB6839E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902886" w:rsidRPr="00957119">
                  <w:rPr>
                    <w:rFonts w:ascii="Times New Roman" w:hAnsi="Times New Roman" w:cs="Times New Roman"/>
                    <w:sz w:val="52"/>
                    <w:szCs w:val="52"/>
                  </w:rPr>
                  <w:t>Angela</w:t>
                </w:r>
              </w:sdtContent>
            </w:sdt>
            <w:r w:rsidR="00D92B95" w:rsidRPr="00957119">
              <w:rPr>
                <w:rFonts w:ascii="Times New Roman" w:hAnsi="Times New Roman" w:cs="Times New Roman"/>
                <w:sz w:val="52"/>
                <w:szCs w:val="52"/>
              </w:rPr>
              <w:br/>
            </w:r>
            <w:sdt>
              <w:sdtPr>
                <w:rPr>
                  <w:rFonts w:ascii="Times New Roman" w:hAnsi="Times New Roman" w:cs="Times New Roman"/>
                  <w:sz w:val="52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CCA30456036A4AB39186B4CC9D536CD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902886" w:rsidRPr="00957119">
                  <w:rPr>
                    <w:rFonts w:ascii="Times New Roman" w:hAnsi="Times New Roman" w:cs="Times New Roman"/>
                    <w:sz w:val="52"/>
                    <w:szCs w:val="52"/>
                  </w:rPr>
                  <w:t>Konadu Gyarteng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57119" w14:paraId="072FE36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1230AF" w14:textId="33F56FB4" w:rsidR="004E2970" w:rsidRPr="00957119" w:rsidRDefault="00880166" w:rsidP="004E2970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address:"/>
                      <w:tag w:val="Enter address:"/>
                      <w:id w:val="966779368"/>
                      <w:placeholder>
                        <w:docPart w:val="38F79E918B0848A8971FD1B0FABB6EF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903E16" w:rsidRPr="00957119">
                        <w:rPr>
                          <w:rFonts w:ascii="Times New Roman" w:hAnsi="Times New Roman" w:cs="Times New Roman"/>
                        </w:rPr>
                        <w:t>EN-351-9816</w:t>
                      </w:r>
                    </w:sdtContent>
                  </w:sdt>
                  <w:r w:rsidR="00903E16" w:rsidRPr="00957119">
                    <w:rPr>
                      <w:rFonts w:ascii="Times New Roman" w:hAnsi="Times New Roman" w:cs="Times New Roman"/>
                    </w:rPr>
                    <w:t>, Palace Street</w:t>
                  </w:r>
                  <w:r w:rsidR="00FC105B" w:rsidRPr="00957119">
                    <w:rPr>
                      <w:rFonts w:ascii="Times New Roman" w:hAnsi="Times New Roman" w:cs="Times New Roman"/>
                    </w:rPr>
                    <w:t>-K’dua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AE2504F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B27834" wp14:editId="34BA1B9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6DE40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6FE37C94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phone:"/>
                  <w:tag w:val="Enter phone:"/>
                  <w:id w:val="-1849400302"/>
                  <w:placeholder>
                    <w:docPart w:val="93A7A87E7080481E88B994EE2C4C5AB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332E3AB" w14:textId="68FAC8BA" w:rsidR="00932D92" w:rsidRPr="00957119" w:rsidRDefault="00903E16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0559403866/0243543688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254F262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C21CC4" wp14:editId="4BD6770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DEBD0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3C4FFD8C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email:"/>
                  <w:tag w:val="Enter email:"/>
                  <w:id w:val="-675184368"/>
                  <w:placeholder>
                    <w:docPart w:val="315B01738F7741728ADAB00232312C8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52F37F3" w14:textId="64D46D20" w:rsidR="00932D92" w:rsidRPr="00957119" w:rsidRDefault="00903E16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angelagyarteng@gmail.com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F821441" w14:textId="77777777" w:rsidR="00932D92" w:rsidRPr="00957119" w:rsidRDefault="007307A3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A109A0" wp14:editId="25FB47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EF552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70FA84E7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LinkedIn profile:"/>
                  <w:tag w:val="Enter LinkedIn profile:"/>
                  <w:id w:val="1102843699"/>
                  <w:placeholder>
                    <w:docPart w:val="86DE1ABB46504851AFC5B7717466EC4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3BEA81E" w14:textId="162B7D94" w:rsidR="00932D92" w:rsidRPr="00957119" w:rsidRDefault="005F0255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Angela Konadu Gyarteng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44472F2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3E9FD8E" wp14:editId="32B1021C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CC96B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37DFC2AA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Twitter/blog/portfolio:"/>
                  <w:tag w:val="Enter Twitter/blog/portfolio:"/>
                  <w:id w:val="182791170"/>
                  <w:placeholder>
                    <w:docPart w:val="C78A98E57B69458DB465517DADA4DCA4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5C98DB3" w14:textId="77777777" w:rsidR="00932D92" w:rsidRPr="00957119" w:rsidRDefault="00932D92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Twitter/Blog/Portfolio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04DE891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BAAB7A0" wp14:editId="6F534B9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F193E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E3BD23F" w14:textId="77777777" w:rsidR="00D92B95" w:rsidRPr="00957119" w:rsidRDefault="00D92B95" w:rsidP="0051003F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14:paraId="50C79439" w14:textId="043F0D16" w:rsidR="00C43D65" w:rsidRPr="00957119" w:rsidRDefault="00902886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Enthusiastic IT student with expertise in technologies</w:t>
      </w:r>
      <w:r w:rsidR="0067005E" w:rsidRPr="00957119">
        <w:rPr>
          <w:rFonts w:ascii="Times New Roman" w:hAnsi="Times New Roman" w:cs="Times New Roman"/>
        </w:rPr>
        <w:t>, w</w:t>
      </w:r>
      <w:r w:rsidRPr="00957119">
        <w:rPr>
          <w:rFonts w:ascii="Times New Roman" w:hAnsi="Times New Roman" w:cs="Times New Roman"/>
        </w:rPr>
        <w:t>ith a subject and working knowledge of technologies and systems, I have a rounded tech skillset and deep passion for technology. Having completed numerous projects during my studies and personal projects such as websites and others I can make a positive impact within any IT department.</w:t>
      </w:r>
    </w:p>
    <w:p w14:paraId="138E343D" w14:textId="77777777" w:rsidR="00AD13CB" w:rsidRPr="00957119" w:rsidRDefault="00880166" w:rsidP="00AD13C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kills:"/>
          <w:tag w:val="Skills:"/>
          <w:id w:val="-891506033"/>
          <w:placeholder>
            <w:docPart w:val="2A517703DECE479E8C6935CA878FED00"/>
          </w:placeholder>
          <w:temporary/>
          <w:showingPlcHdr/>
          <w15:appearance w15:val="hidden"/>
        </w:sdtPr>
        <w:sdtContent>
          <w:r w:rsidR="004937AE" w:rsidRPr="00957119">
            <w:rPr>
              <w:rFonts w:ascii="Times New Roman" w:hAnsi="Times New Roman" w:cs="Times New Roman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957119" w14:paraId="3707D603" w14:textId="77777777" w:rsidTr="00564951">
        <w:tc>
          <w:tcPr>
            <w:tcW w:w="4680" w:type="dxa"/>
          </w:tcPr>
          <w:p w14:paraId="5176C05B" w14:textId="6FFC9D05" w:rsidR="005B1D68" w:rsidRPr="00957119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Creativity</w:t>
            </w:r>
          </w:p>
          <w:p w14:paraId="16219B46" w14:textId="63D9512E" w:rsidR="00752315" w:rsidRPr="00957119" w:rsidRDefault="004F6642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Print Production</w:t>
            </w:r>
          </w:p>
          <w:p w14:paraId="78BF9F0A" w14:textId="77777777" w:rsidR="0067005E" w:rsidRPr="00957119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Problem Solving</w:t>
            </w:r>
          </w:p>
          <w:p w14:paraId="53BE45BD" w14:textId="58C0B721" w:rsidR="0067005E" w:rsidRPr="00957119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Front End Development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58645F7" w14:textId="11E1B292" w:rsidR="005B1D68" w:rsidRPr="00957119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Web Development</w:t>
            </w:r>
          </w:p>
          <w:p w14:paraId="4B36FA8F" w14:textId="0425E7D7" w:rsidR="00752315" w:rsidRPr="00957119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HTML/CSS</w:t>
            </w:r>
          </w:p>
          <w:p w14:paraId="17A55CDC" w14:textId="57355EB4" w:rsidR="00752315" w:rsidRPr="00957119" w:rsidRDefault="004F6642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Microsoft Excel</w:t>
            </w:r>
          </w:p>
          <w:p w14:paraId="17371406" w14:textId="28ABD4EF" w:rsidR="0067005E" w:rsidRPr="00957119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Database Administration</w:t>
            </w:r>
          </w:p>
        </w:tc>
      </w:tr>
    </w:tbl>
    <w:p w14:paraId="42AA14E5" w14:textId="77777777" w:rsidR="005B1D68" w:rsidRPr="00957119" w:rsidRDefault="00880166" w:rsidP="004937AE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898354009"/>
          <w:placeholder>
            <w:docPart w:val="74A1E8C5A1234BCF98E80264FBBD4299"/>
          </w:placeholder>
          <w:temporary/>
          <w:showingPlcHdr/>
          <w15:appearance w15:val="hidden"/>
        </w:sdtPr>
        <w:sdtContent>
          <w:r w:rsidR="004937AE" w:rsidRPr="00957119">
            <w:rPr>
              <w:rFonts w:ascii="Times New Roman" w:hAnsi="Times New Roman" w:cs="Times New Roman"/>
            </w:rPr>
            <w:t>Experience</w:t>
          </w:r>
        </w:sdtContent>
      </w:sdt>
    </w:p>
    <w:p w14:paraId="11F06CF0" w14:textId="6DD738F5" w:rsidR="0023705D" w:rsidRPr="00957119" w:rsidRDefault="00365A82" w:rsidP="00D413F9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December, 2022</w:t>
      </w:r>
      <w:r w:rsidR="00D413F9" w:rsidRPr="00957119">
        <w:rPr>
          <w:rFonts w:ascii="Times New Roman" w:hAnsi="Times New Roman" w:cs="Times New Roman"/>
        </w:rPr>
        <w:t xml:space="preserve"> – </w:t>
      </w:r>
      <w:r w:rsidR="004F6642" w:rsidRPr="00957119">
        <w:rPr>
          <w:rFonts w:ascii="Times New Roman" w:hAnsi="Times New Roman" w:cs="Times New Roman"/>
        </w:rPr>
        <w:t>february 2023</w:t>
      </w:r>
    </w:p>
    <w:p w14:paraId="4F8FDB33" w14:textId="71C9F04F" w:rsidR="0023705D" w:rsidRPr="00957119" w:rsidRDefault="00365A82" w:rsidP="00513EFC">
      <w:pPr>
        <w:pStyle w:val="Heading2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INTERN</w:t>
      </w:r>
      <w:r w:rsidR="00E03F71" w:rsidRPr="00957119">
        <w:rPr>
          <w:rFonts w:ascii="Times New Roman" w:hAnsi="Times New Roman" w:cs="Times New Roman"/>
        </w:rPr>
        <w:t xml:space="preserve"> </w:t>
      </w:r>
      <w:r w:rsidR="0095272C" w:rsidRPr="00957119">
        <w:rPr>
          <w:rFonts w:ascii="Times New Roman" w:hAnsi="Times New Roman" w:cs="Times New Roman"/>
        </w:rPr>
        <w:t>/</w:t>
      </w:r>
      <w:r w:rsidR="005A4A49" w:rsidRPr="00957119">
        <w:rPr>
          <w:rFonts w:ascii="Times New Roman" w:hAnsi="Times New Roman" w:cs="Times New Roman"/>
        </w:rPr>
        <w:t xml:space="preserve"> </w:t>
      </w:r>
      <w:r w:rsidRPr="00957119">
        <w:rPr>
          <w:rStyle w:val="Emphasis"/>
          <w:rFonts w:ascii="Times New Roman" w:hAnsi="Times New Roman" w:cs="Times New Roman"/>
        </w:rPr>
        <w:t>High Court, Koforidua</w:t>
      </w:r>
    </w:p>
    <w:p w14:paraId="5CD90D37" w14:textId="4805CC6C" w:rsidR="00D413F9" w:rsidRPr="00957119" w:rsidRDefault="00365A82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 xml:space="preserve">Reporting to project </w:t>
      </w:r>
      <w:r w:rsidR="00D7516C" w:rsidRPr="00957119">
        <w:rPr>
          <w:rFonts w:ascii="Times New Roman" w:hAnsi="Times New Roman" w:cs="Times New Roman"/>
        </w:rPr>
        <w:t>supervisor</w:t>
      </w:r>
      <w:r w:rsidRPr="00957119">
        <w:rPr>
          <w:rFonts w:ascii="Times New Roman" w:hAnsi="Times New Roman" w:cs="Times New Roman"/>
        </w:rPr>
        <w:t xml:space="preserve"> within technology team, supporting all technology operations and projects. Working in technology team of team size assisting the delivery of all technology activities within the organization.</w:t>
      </w:r>
      <w:r w:rsidR="0051003F" w:rsidRPr="00957119">
        <w:rPr>
          <w:rFonts w:ascii="Times New Roman" w:hAnsi="Times New Roman" w:cs="Times New Roman"/>
        </w:rPr>
        <w:t xml:space="preserve"> Responsible for the receiving and dispatching of letters as well as Print production</w:t>
      </w:r>
      <w:r w:rsidR="00957119" w:rsidRPr="00957119">
        <w:rPr>
          <w:rFonts w:ascii="Times New Roman" w:hAnsi="Times New Roman" w:cs="Times New Roman"/>
        </w:rPr>
        <w:t>.</w:t>
      </w:r>
    </w:p>
    <w:p w14:paraId="2180376F" w14:textId="77777777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</w:p>
    <w:p w14:paraId="1EBD4E08" w14:textId="3E996BA1" w:rsidR="00D413F9" w:rsidRPr="00957119" w:rsidRDefault="00365A8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Key Responsibility</w:t>
      </w:r>
      <w:r w:rsidR="00DA3052" w:rsidRPr="0095711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648CFFB" w14:textId="23E9B54C" w:rsidR="0051003F" w:rsidRPr="00957119" w:rsidRDefault="004F664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Desktop support, Receiving and Dispatching of letters</w:t>
      </w:r>
    </w:p>
    <w:p w14:paraId="0BA97EBE" w14:textId="5D0017E6" w:rsidR="00DA3052" w:rsidRPr="00957119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Writing functional code for websites and applications using HTML/Java/CSS</w:t>
      </w:r>
    </w:p>
    <w:p w14:paraId="67A1AA72" w14:textId="77777777" w:rsidR="00DA3052" w:rsidRPr="00957119" w:rsidRDefault="00DA3052" w:rsidP="00DA305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EC2E6D1" w14:textId="0F993DE1" w:rsidR="00DA3052" w:rsidRPr="00957119" w:rsidRDefault="00DA305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Key Achievements;</w:t>
      </w:r>
    </w:p>
    <w:p w14:paraId="5242A556" w14:textId="45328800" w:rsidR="00DA3052" w:rsidRPr="00957119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Received positive feedback from all line managers and team members</w:t>
      </w:r>
    </w:p>
    <w:p w14:paraId="5E412237" w14:textId="29458F37" w:rsidR="00365A82" w:rsidRPr="00957119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Successfully supported technology project across the organization within budget and deadline</w:t>
      </w:r>
    </w:p>
    <w:p w14:paraId="6C93F59D" w14:textId="77777777" w:rsidR="004F6642" w:rsidRPr="00957119" w:rsidRDefault="004F6642" w:rsidP="00D7516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AA19400" w14:textId="7ED53736" w:rsidR="004F6642" w:rsidRPr="00957119" w:rsidRDefault="004F6642" w:rsidP="004F6642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January, 2023 – current</w:t>
      </w:r>
    </w:p>
    <w:p w14:paraId="15FDF4B5" w14:textId="1E16C9D9" w:rsidR="004F6642" w:rsidRPr="00957119" w:rsidRDefault="004F6642" w:rsidP="004F6642">
      <w:pPr>
        <w:pStyle w:val="Heading2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FINANCIAL SECRETARY/</w:t>
      </w:r>
      <w:r w:rsidRPr="00957119">
        <w:rPr>
          <w:rStyle w:val="Emphasis"/>
          <w:rFonts w:ascii="Times New Roman" w:hAnsi="Times New Roman" w:cs="Times New Roman"/>
        </w:rPr>
        <w:t xml:space="preserve"> All Christians Fellowship, GCTU</w:t>
      </w:r>
    </w:p>
    <w:p w14:paraId="4A9FAA0B" w14:textId="5850FBE2" w:rsidR="004F6642" w:rsidRPr="00957119" w:rsidRDefault="004F664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Key Responsibility;</w:t>
      </w:r>
    </w:p>
    <w:p w14:paraId="51906DB4" w14:textId="02558875" w:rsidR="004F6642" w:rsidRPr="00957119" w:rsidRDefault="00AA51C9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Reporting to the ACF President</w:t>
      </w:r>
      <w:r w:rsidR="00D7516C" w:rsidRPr="00957119">
        <w:rPr>
          <w:rFonts w:ascii="Times New Roman" w:hAnsi="Times New Roman" w:cs="Times New Roman"/>
        </w:rPr>
        <w:t xml:space="preserve"> as well as the ACF Alumni President</w:t>
      </w:r>
      <w:r w:rsidRPr="00957119">
        <w:rPr>
          <w:rFonts w:ascii="Times New Roman" w:hAnsi="Times New Roman" w:cs="Times New Roman"/>
        </w:rPr>
        <w:t xml:space="preserve"> providing timely and accurate financial reports</w:t>
      </w:r>
      <w:r w:rsidR="00D7516C" w:rsidRPr="00957119">
        <w:rPr>
          <w:rFonts w:ascii="Times New Roman" w:hAnsi="Times New Roman" w:cs="Times New Roman"/>
        </w:rPr>
        <w:t>.</w:t>
      </w:r>
    </w:p>
    <w:p w14:paraId="35DBEFEF" w14:textId="40E77F22" w:rsidR="004F6642" w:rsidRDefault="00D7516C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Ensuring that all accounting and taxation commitments are held</w:t>
      </w:r>
    </w:p>
    <w:p w14:paraId="0C0501DD" w14:textId="77777777" w:rsidR="00C03200" w:rsidRDefault="00C03200" w:rsidP="00C0320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849C3BF" w14:textId="54782C34" w:rsidR="00C03200" w:rsidRDefault="00C03200" w:rsidP="00C03200">
      <w:pPr>
        <w:pStyle w:val="Heading2"/>
        <w:rPr>
          <w:rStyle w:val="Emphasi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</w:t>
      </w:r>
      <w:r w:rsidR="0088016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BASSADOR</w:t>
      </w:r>
      <w:r w:rsidRPr="00957119">
        <w:rPr>
          <w:rFonts w:ascii="Times New Roman" w:hAnsi="Times New Roman" w:cs="Times New Roman"/>
        </w:rPr>
        <w:t>/</w:t>
      </w:r>
      <w:r w:rsidRPr="00957119">
        <w:rPr>
          <w:rStyle w:val="Emphasis"/>
          <w:rFonts w:ascii="Times New Roman" w:hAnsi="Times New Roman" w:cs="Times New Roman"/>
        </w:rPr>
        <w:t xml:space="preserve"> </w:t>
      </w:r>
      <w:r>
        <w:rPr>
          <w:rStyle w:val="Emphasis"/>
          <w:rFonts w:ascii="Times New Roman" w:hAnsi="Times New Roman" w:cs="Times New Roman"/>
        </w:rPr>
        <w:t>SPEX AFRICA</w:t>
      </w:r>
    </w:p>
    <w:p w14:paraId="34950D62" w14:textId="77777777" w:rsidR="00C03200" w:rsidRPr="00957119" w:rsidRDefault="00C03200" w:rsidP="00C03200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Responsibility;</w:t>
      </w:r>
    </w:p>
    <w:p w14:paraId="552F48CF" w14:textId="5F64300D" w:rsidR="00C03200" w:rsidRPr="00957119" w:rsidRDefault="00C03200" w:rsidP="00C03200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</w:p>
    <w:p w14:paraId="138BE12A" w14:textId="77777777" w:rsidR="00C03200" w:rsidRPr="00957119" w:rsidRDefault="00C03200" w:rsidP="00C03200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0610701" w14:textId="77777777" w:rsidR="00957119" w:rsidRPr="00957119" w:rsidRDefault="00957119" w:rsidP="00C0320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DD58B5D" w14:textId="14504841" w:rsidR="00957119" w:rsidRP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3FDE15B6" w14:textId="36645F19" w:rsidR="00957119" w:rsidRP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43A121EA" w14:textId="77777777" w:rsidR="00957119" w:rsidRP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F675BDA" w14:textId="34A02DA4" w:rsidR="0070237E" w:rsidRPr="00957119" w:rsidRDefault="00880166" w:rsidP="00D7516C">
      <w:pPr>
        <w:pStyle w:val="Heading1"/>
        <w:spacing w:after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ducation:"/>
          <w:tag w:val="Education:"/>
          <w:id w:val="543866955"/>
          <w:placeholder>
            <w:docPart w:val="04D49F1D3C714351BEB6047308B39033"/>
          </w:placeholder>
          <w:temporary/>
          <w:showingPlcHdr/>
          <w15:appearance w15:val="hidden"/>
        </w:sdtPr>
        <w:sdtContent>
          <w:r w:rsidR="0070237E" w:rsidRPr="00957119">
            <w:rPr>
              <w:rFonts w:ascii="Times New Roman" w:hAnsi="Times New Roman" w:cs="Times New Roman"/>
            </w:rPr>
            <w:t>Education</w:t>
          </w:r>
        </w:sdtContent>
      </w:sdt>
    </w:p>
    <w:p w14:paraId="47D5316E" w14:textId="77777777" w:rsidR="00957119" w:rsidRPr="00957119" w:rsidRDefault="00957119" w:rsidP="00957119">
      <w:pPr>
        <w:pStyle w:val="Heading2"/>
        <w:rPr>
          <w:rStyle w:val="Emphasis"/>
          <w:rFonts w:ascii="Times New Roman" w:hAnsi="Times New Roman" w:cs="Times New Roman"/>
          <w:sz w:val="28"/>
          <w:szCs w:val="28"/>
        </w:rPr>
      </w:pPr>
      <w:r w:rsidRPr="00957119">
        <w:rPr>
          <w:rFonts w:ascii="Times New Roman" w:hAnsi="Times New Roman" w:cs="Times New Roman"/>
        </w:rPr>
        <w:t xml:space="preserve">WASSCE / </w:t>
      </w:r>
      <w:r w:rsidRPr="00957119">
        <w:rPr>
          <w:rStyle w:val="Emphasis"/>
          <w:rFonts w:ascii="Times New Roman" w:hAnsi="Times New Roman" w:cs="Times New Roman"/>
          <w:sz w:val="28"/>
          <w:szCs w:val="28"/>
        </w:rPr>
        <w:t>Odorgonno Senior High School, Accra</w:t>
      </w:r>
    </w:p>
    <w:p w14:paraId="3D141E24" w14:textId="2AB41C21" w:rsidR="00957119" w:rsidRPr="00957119" w:rsidRDefault="00957119" w:rsidP="00957119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SEPTEMBER 2020</w:t>
      </w:r>
    </w:p>
    <w:p w14:paraId="20578EAE" w14:textId="3ECF9857" w:rsidR="0070237E" w:rsidRPr="00957119" w:rsidRDefault="002C084F" w:rsidP="00957119">
      <w:pPr>
        <w:pStyle w:val="Heading2"/>
        <w:rPr>
          <w:rFonts w:ascii="Times New Roman" w:hAnsi="Times New Roman" w:cs="Times New Roman"/>
          <w:color w:val="374151"/>
          <w:spacing w:val="-6"/>
          <w:sz w:val="28"/>
          <w:szCs w:val="28"/>
          <w:shd w:val="clear" w:color="auto" w:fill="FFFFFF"/>
        </w:rPr>
      </w:pPr>
      <w:r w:rsidRPr="00957119">
        <w:rPr>
          <w:rFonts w:ascii="Times New Roman" w:hAnsi="Times New Roman" w:cs="Times New Roman"/>
        </w:rPr>
        <w:t>BSc</w:t>
      </w:r>
      <w:r w:rsidR="0067005E" w:rsidRPr="00957119">
        <w:rPr>
          <w:rFonts w:ascii="Times New Roman" w:hAnsi="Times New Roman" w:cs="Times New Roman"/>
        </w:rPr>
        <w:t xml:space="preserve"> Information Technology</w:t>
      </w:r>
      <w:r w:rsidR="00E03F71" w:rsidRPr="00957119">
        <w:rPr>
          <w:rFonts w:ascii="Times New Roman" w:hAnsi="Times New Roman" w:cs="Times New Roman"/>
        </w:rPr>
        <w:t xml:space="preserve"> </w:t>
      </w:r>
      <w:r w:rsidR="0095272C" w:rsidRPr="00957119">
        <w:rPr>
          <w:rFonts w:ascii="Times New Roman" w:hAnsi="Times New Roman" w:cs="Times New Roman"/>
        </w:rPr>
        <w:t>/</w:t>
      </w:r>
      <w:r w:rsidR="0070237E" w:rsidRPr="00957119">
        <w:rPr>
          <w:rFonts w:ascii="Times New Roman" w:hAnsi="Times New Roman" w:cs="Times New Roman"/>
        </w:rPr>
        <w:t xml:space="preserve"> </w:t>
      </w:r>
      <w:r w:rsidRPr="00957119">
        <w:rPr>
          <w:rFonts w:ascii="Times New Roman" w:hAnsi="Times New Roman" w:cs="Times New Roman"/>
          <w:color w:val="374151"/>
          <w:spacing w:val="-6"/>
          <w:sz w:val="28"/>
          <w:szCs w:val="28"/>
          <w:shd w:val="clear" w:color="auto" w:fill="FFFFFF"/>
        </w:rPr>
        <w:t>Ghana Communication Technology University, Tesano</w:t>
      </w:r>
    </w:p>
    <w:p w14:paraId="0F649321" w14:textId="5AA7DE0D" w:rsidR="00957119" w:rsidRPr="00957119" w:rsidRDefault="00957119" w:rsidP="00957119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JUNE 2024</w:t>
      </w:r>
    </w:p>
    <w:p w14:paraId="11C21327" w14:textId="0DE92504" w:rsidR="00434074" w:rsidRPr="00957119" w:rsidRDefault="004F6642" w:rsidP="00434074">
      <w:pPr>
        <w:pStyle w:val="Heading1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References</w:t>
      </w:r>
    </w:p>
    <w:p w14:paraId="76E1683E" w14:textId="1A003B52" w:rsidR="00D7516C" w:rsidRPr="00957119" w:rsidRDefault="00D7516C" w:rsidP="00D75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119">
        <w:rPr>
          <w:rFonts w:ascii="Times New Roman" w:hAnsi="Times New Roman" w:cs="Times New Roman"/>
          <w:sz w:val="24"/>
          <w:szCs w:val="24"/>
        </w:rPr>
        <w:t xml:space="preserve">Francis Acheampong </w:t>
      </w:r>
    </w:p>
    <w:p w14:paraId="15F072C9" w14:textId="74FE7E2C" w:rsidR="00D7516C" w:rsidRPr="00957119" w:rsidRDefault="00D7516C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Data Analyst</w:t>
      </w:r>
    </w:p>
    <w:p w14:paraId="623B5BF0" w14:textId="37D1B96F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Judicial Service, Eastern Region</w:t>
      </w:r>
    </w:p>
    <w:p w14:paraId="03C395F8" w14:textId="4CCF5F1A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0243658361</w:t>
      </w:r>
    </w:p>
    <w:p w14:paraId="4A803C5D" w14:textId="3EE8188B" w:rsidR="00957119" w:rsidRPr="00957119" w:rsidRDefault="00880166" w:rsidP="00D7516C">
      <w:pPr>
        <w:spacing w:after="0"/>
        <w:rPr>
          <w:rFonts w:ascii="Times New Roman" w:hAnsi="Times New Roman" w:cs="Times New Roman"/>
        </w:rPr>
      </w:pPr>
      <w:hyperlink r:id="rId9" w:history="1">
        <w:r w:rsidR="00957119" w:rsidRPr="00957119">
          <w:rPr>
            <w:rStyle w:val="Hyperlink"/>
            <w:rFonts w:ascii="Times New Roman" w:hAnsi="Times New Roman" w:cs="Times New Roman"/>
          </w:rPr>
          <w:t>francisacheampong@gmail.com</w:t>
        </w:r>
      </w:hyperlink>
    </w:p>
    <w:p w14:paraId="45F58C7A" w14:textId="7FE830D2" w:rsidR="00D7516C" w:rsidRDefault="00957119" w:rsidP="00C03200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Relationship: Supervisor</w:t>
      </w:r>
    </w:p>
    <w:p w14:paraId="09A5E1AD" w14:textId="77777777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</w:p>
    <w:p w14:paraId="5F427F23" w14:textId="77777777" w:rsidR="00957119" w:rsidRPr="00C03200" w:rsidRDefault="00957119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Godfred Boateng Denkyi</w:t>
      </w:r>
    </w:p>
    <w:p w14:paraId="6B809908" w14:textId="77777777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ACF President, 2023</w:t>
      </w:r>
    </w:p>
    <w:p w14:paraId="71893FD7" w14:textId="3BCF72C1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GCTU, TESANO</w:t>
      </w:r>
    </w:p>
    <w:p w14:paraId="207225D7" w14:textId="2CC2D36B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0241372571</w:t>
      </w:r>
    </w:p>
    <w:p w14:paraId="49358045" w14:textId="08858E41" w:rsidR="00C03200" w:rsidRPr="00C03200" w:rsidRDefault="00880166" w:rsidP="00C03200">
      <w:pPr>
        <w:spacing w:after="0"/>
        <w:rPr>
          <w:rFonts w:ascii="Times New Roman" w:hAnsi="Times New Roman" w:cs="Times New Roman"/>
        </w:rPr>
      </w:pPr>
      <w:hyperlink r:id="rId10" w:history="1">
        <w:r w:rsidR="00C03200" w:rsidRPr="00C03200">
          <w:rPr>
            <w:rStyle w:val="Hyperlink"/>
            <w:rFonts w:ascii="Times New Roman" w:hAnsi="Times New Roman" w:cs="Times New Roman"/>
          </w:rPr>
          <w:t>Godfred.denkyi001@gmail.com</w:t>
        </w:r>
      </w:hyperlink>
    </w:p>
    <w:p w14:paraId="41F8B545" w14:textId="77777777" w:rsidR="00C03200" w:rsidRDefault="00C03200" w:rsidP="00C03200">
      <w:pPr>
        <w:spacing w:after="0"/>
      </w:pPr>
    </w:p>
    <w:p w14:paraId="22FDDF6A" w14:textId="77777777" w:rsidR="00C03200" w:rsidRDefault="00C03200" w:rsidP="00C03200">
      <w:pPr>
        <w:spacing w:after="0"/>
      </w:pPr>
    </w:p>
    <w:p w14:paraId="3A3AA231" w14:textId="1D917D86" w:rsidR="00957119" w:rsidRPr="00BC7376" w:rsidRDefault="00957119" w:rsidP="00BC7376">
      <w:r>
        <w:t xml:space="preserve"> </w:t>
      </w:r>
    </w:p>
    <w:sectPr w:rsidR="00957119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D33D1" w14:textId="77777777" w:rsidR="007363C1" w:rsidRDefault="007363C1" w:rsidP="00725803">
      <w:pPr>
        <w:spacing w:after="0"/>
      </w:pPr>
      <w:r>
        <w:separator/>
      </w:r>
    </w:p>
  </w:endnote>
  <w:endnote w:type="continuationSeparator" w:id="0">
    <w:p w14:paraId="062484E5" w14:textId="77777777" w:rsidR="007363C1" w:rsidRDefault="007363C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163AB" w14:textId="77777777" w:rsidR="00880166" w:rsidRDefault="008801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0258A" w14:textId="77777777" w:rsidR="007363C1" w:rsidRDefault="007363C1" w:rsidP="00725803">
      <w:pPr>
        <w:spacing w:after="0"/>
      </w:pPr>
      <w:r>
        <w:separator/>
      </w:r>
    </w:p>
  </w:footnote>
  <w:footnote w:type="continuationSeparator" w:id="0">
    <w:p w14:paraId="4429AB04" w14:textId="77777777" w:rsidR="007363C1" w:rsidRDefault="007363C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86"/>
    <w:rsid w:val="00025E77"/>
    <w:rsid w:val="00027312"/>
    <w:rsid w:val="000645F2"/>
    <w:rsid w:val="00082F03"/>
    <w:rsid w:val="000835A0"/>
    <w:rsid w:val="000934A2"/>
    <w:rsid w:val="000A09F8"/>
    <w:rsid w:val="001B0955"/>
    <w:rsid w:val="00227784"/>
    <w:rsid w:val="0023705D"/>
    <w:rsid w:val="00250A31"/>
    <w:rsid w:val="00251C13"/>
    <w:rsid w:val="002922D0"/>
    <w:rsid w:val="002C084F"/>
    <w:rsid w:val="0030076E"/>
    <w:rsid w:val="00340B03"/>
    <w:rsid w:val="00365A82"/>
    <w:rsid w:val="00380AE7"/>
    <w:rsid w:val="003A6943"/>
    <w:rsid w:val="00410BA2"/>
    <w:rsid w:val="00434074"/>
    <w:rsid w:val="00463C3B"/>
    <w:rsid w:val="004937AE"/>
    <w:rsid w:val="004E2970"/>
    <w:rsid w:val="004F6642"/>
    <w:rsid w:val="005026DD"/>
    <w:rsid w:val="0051003F"/>
    <w:rsid w:val="00513EFC"/>
    <w:rsid w:val="0052113B"/>
    <w:rsid w:val="00521E4E"/>
    <w:rsid w:val="00564951"/>
    <w:rsid w:val="00573BF9"/>
    <w:rsid w:val="005A4A49"/>
    <w:rsid w:val="005B1D68"/>
    <w:rsid w:val="005F0255"/>
    <w:rsid w:val="00611B37"/>
    <w:rsid w:val="006252B4"/>
    <w:rsid w:val="00646BA2"/>
    <w:rsid w:val="0067005E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63C1"/>
    <w:rsid w:val="00752315"/>
    <w:rsid w:val="00857E6B"/>
    <w:rsid w:val="00880166"/>
    <w:rsid w:val="008968C4"/>
    <w:rsid w:val="008D7C1C"/>
    <w:rsid w:val="00902886"/>
    <w:rsid w:val="00903E16"/>
    <w:rsid w:val="0092291B"/>
    <w:rsid w:val="00932D92"/>
    <w:rsid w:val="0095272C"/>
    <w:rsid w:val="00957119"/>
    <w:rsid w:val="00971B66"/>
    <w:rsid w:val="00972024"/>
    <w:rsid w:val="009F04D2"/>
    <w:rsid w:val="009F2BA7"/>
    <w:rsid w:val="009F6DA0"/>
    <w:rsid w:val="00A01182"/>
    <w:rsid w:val="00AA51C9"/>
    <w:rsid w:val="00AD13CB"/>
    <w:rsid w:val="00AD3FD8"/>
    <w:rsid w:val="00B370A8"/>
    <w:rsid w:val="00BC7376"/>
    <w:rsid w:val="00BD669A"/>
    <w:rsid w:val="00C03200"/>
    <w:rsid w:val="00C13F2B"/>
    <w:rsid w:val="00C43D65"/>
    <w:rsid w:val="00C84833"/>
    <w:rsid w:val="00C9044F"/>
    <w:rsid w:val="00D2420D"/>
    <w:rsid w:val="00D30382"/>
    <w:rsid w:val="00D413F9"/>
    <w:rsid w:val="00D44E50"/>
    <w:rsid w:val="00D7516C"/>
    <w:rsid w:val="00D90060"/>
    <w:rsid w:val="00D92B95"/>
    <w:rsid w:val="00DA3052"/>
    <w:rsid w:val="00E03F71"/>
    <w:rsid w:val="00E154B5"/>
    <w:rsid w:val="00E232F0"/>
    <w:rsid w:val="00E52791"/>
    <w:rsid w:val="00E55979"/>
    <w:rsid w:val="00E83195"/>
    <w:rsid w:val="00F00A4F"/>
    <w:rsid w:val="00F33CD8"/>
    <w:rsid w:val="00FC105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14B72"/>
  <w15:chartTrackingRefBased/>
  <w15:docId w15:val="{D573763F-09ED-4635-9816-3889D3D3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5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Godfred.denkyi001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francisacheampong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LA_ANN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270954D33C47BCB07A85FEDB68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3775-898D-418A-9629-BAE144086EBE}"/>
      </w:docPartPr>
      <w:docPartBody>
        <w:p w:rsidR="00513402" w:rsidRDefault="008A1D6C">
          <w:pPr>
            <w:pStyle w:val="86270954D33C47BCB07A85FEDB6839E1"/>
          </w:pPr>
          <w:r>
            <w:t>First Name</w:t>
          </w:r>
        </w:p>
      </w:docPartBody>
    </w:docPart>
    <w:docPart>
      <w:docPartPr>
        <w:name w:val="CCA30456036A4AB39186B4CC9D53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D768F-2C3A-4549-BFD3-702F031C20B5}"/>
      </w:docPartPr>
      <w:docPartBody>
        <w:p w:rsidR="00513402" w:rsidRDefault="008A1D6C">
          <w:pPr>
            <w:pStyle w:val="CCA30456036A4AB39186B4CC9D536CDE"/>
          </w:pPr>
          <w:r>
            <w:t>Last Name</w:t>
          </w:r>
        </w:p>
      </w:docPartBody>
    </w:docPart>
    <w:docPart>
      <w:docPartPr>
        <w:name w:val="38F79E918B0848A8971FD1B0FABB6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0F55-061C-41BF-BA22-4895F994F635}"/>
      </w:docPartPr>
      <w:docPartBody>
        <w:p w:rsidR="00513402" w:rsidRDefault="008A1D6C">
          <w:pPr>
            <w:pStyle w:val="38F79E918B0848A8971FD1B0FABB6EFD"/>
          </w:pPr>
          <w:r w:rsidRPr="009D0878">
            <w:t>Address</w:t>
          </w:r>
        </w:p>
      </w:docPartBody>
    </w:docPart>
    <w:docPart>
      <w:docPartPr>
        <w:name w:val="93A7A87E7080481E88B994EE2C4C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0CBF-146E-4FD5-A58B-061D4468ADE1}"/>
      </w:docPartPr>
      <w:docPartBody>
        <w:p w:rsidR="00513402" w:rsidRDefault="008A1D6C">
          <w:pPr>
            <w:pStyle w:val="93A7A87E7080481E88B994EE2C4C5AB9"/>
          </w:pPr>
          <w:r w:rsidRPr="009D0878">
            <w:t>Phone</w:t>
          </w:r>
        </w:p>
      </w:docPartBody>
    </w:docPart>
    <w:docPart>
      <w:docPartPr>
        <w:name w:val="315B01738F7741728ADAB0023231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86AC-2A9E-4644-90FA-45088E2FEBFF}"/>
      </w:docPartPr>
      <w:docPartBody>
        <w:p w:rsidR="00513402" w:rsidRDefault="008A1D6C">
          <w:pPr>
            <w:pStyle w:val="315B01738F7741728ADAB00232312C8F"/>
          </w:pPr>
          <w:r w:rsidRPr="009D0878">
            <w:t>Email</w:t>
          </w:r>
        </w:p>
      </w:docPartBody>
    </w:docPart>
    <w:docPart>
      <w:docPartPr>
        <w:name w:val="86DE1ABB46504851AFC5B7717466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A6AB-EBF6-432A-B5B2-CB9F397668E7}"/>
      </w:docPartPr>
      <w:docPartBody>
        <w:p w:rsidR="00513402" w:rsidRDefault="008A1D6C">
          <w:pPr>
            <w:pStyle w:val="86DE1ABB46504851AFC5B7717466EC4A"/>
          </w:pPr>
          <w:r w:rsidRPr="009D0878">
            <w:t>LinkedIn Profile</w:t>
          </w:r>
        </w:p>
      </w:docPartBody>
    </w:docPart>
    <w:docPart>
      <w:docPartPr>
        <w:name w:val="C78A98E57B69458DB465517DADA4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05907-4A7C-43F5-95FC-9234F40016EE}"/>
      </w:docPartPr>
      <w:docPartBody>
        <w:p w:rsidR="00513402" w:rsidRDefault="008A1D6C">
          <w:pPr>
            <w:pStyle w:val="C78A98E57B69458DB465517DADA4DCA4"/>
          </w:pPr>
          <w:r w:rsidRPr="009D0878">
            <w:t>Twitter/Blog/Portfolio</w:t>
          </w:r>
        </w:p>
      </w:docPartBody>
    </w:docPart>
    <w:docPart>
      <w:docPartPr>
        <w:name w:val="2A517703DECE479E8C6935CA878FE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07F6F-B181-4DF8-B50F-71CBD25F5788}"/>
      </w:docPartPr>
      <w:docPartBody>
        <w:p w:rsidR="00513402" w:rsidRDefault="008A1D6C">
          <w:pPr>
            <w:pStyle w:val="2A517703DECE479E8C6935CA878FED00"/>
          </w:pPr>
          <w:r>
            <w:t>Skills</w:t>
          </w:r>
        </w:p>
      </w:docPartBody>
    </w:docPart>
    <w:docPart>
      <w:docPartPr>
        <w:name w:val="74A1E8C5A1234BCF98E80264FBBD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B92B3-01B5-4014-A02A-3E3FE033349F}"/>
      </w:docPartPr>
      <w:docPartBody>
        <w:p w:rsidR="00513402" w:rsidRDefault="008A1D6C">
          <w:pPr>
            <w:pStyle w:val="74A1E8C5A1234BCF98E80264FBBD4299"/>
          </w:pPr>
          <w:r w:rsidRPr="00AD3FD8">
            <w:t>Experience</w:t>
          </w:r>
        </w:p>
      </w:docPartBody>
    </w:docPart>
    <w:docPart>
      <w:docPartPr>
        <w:name w:val="04D49F1D3C714351BEB6047308B39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1F3E5-D2D9-4A38-BC78-46CE3031BC2F}"/>
      </w:docPartPr>
      <w:docPartBody>
        <w:p w:rsidR="00513402" w:rsidRDefault="008A1D6C">
          <w:pPr>
            <w:pStyle w:val="04D49F1D3C714351BEB6047308B39033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6C"/>
    <w:rsid w:val="00513402"/>
    <w:rsid w:val="00707E53"/>
    <w:rsid w:val="008A1D6C"/>
    <w:rsid w:val="00AA1BFF"/>
    <w:rsid w:val="00B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70954D33C47BCB07A85FEDB6839E1">
    <w:name w:val="86270954D33C47BCB07A85FEDB6839E1"/>
  </w:style>
  <w:style w:type="paragraph" w:customStyle="1" w:styleId="CCA30456036A4AB39186B4CC9D536CDE">
    <w:name w:val="CCA30456036A4AB39186B4CC9D536CDE"/>
  </w:style>
  <w:style w:type="paragraph" w:customStyle="1" w:styleId="38F79E918B0848A8971FD1B0FABB6EFD">
    <w:name w:val="38F79E918B0848A8971FD1B0FABB6EFD"/>
  </w:style>
  <w:style w:type="paragraph" w:customStyle="1" w:styleId="93A7A87E7080481E88B994EE2C4C5AB9">
    <w:name w:val="93A7A87E7080481E88B994EE2C4C5AB9"/>
  </w:style>
  <w:style w:type="paragraph" w:customStyle="1" w:styleId="315B01738F7741728ADAB00232312C8F">
    <w:name w:val="315B01738F7741728ADAB00232312C8F"/>
  </w:style>
  <w:style w:type="paragraph" w:customStyle="1" w:styleId="86DE1ABB46504851AFC5B7717466EC4A">
    <w:name w:val="86DE1ABB46504851AFC5B7717466EC4A"/>
  </w:style>
  <w:style w:type="paragraph" w:customStyle="1" w:styleId="C78A98E57B69458DB465517DADA4DCA4">
    <w:name w:val="C78A98E57B69458DB465517DADA4DCA4"/>
  </w:style>
  <w:style w:type="paragraph" w:customStyle="1" w:styleId="40E2DFEFB784414E9B143269AB41A144">
    <w:name w:val="40E2DFEFB784414E9B143269AB41A144"/>
  </w:style>
  <w:style w:type="paragraph" w:customStyle="1" w:styleId="2A517703DECE479E8C6935CA878FED00">
    <w:name w:val="2A517703DECE479E8C6935CA878FED00"/>
  </w:style>
  <w:style w:type="paragraph" w:customStyle="1" w:styleId="CF093EC509AB4C7BB50B60630A970B3E">
    <w:name w:val="CF093EC509AB4C7BB50B60630A970B3E"/>
  </w:style>
  <w:style w:type="paragraph" w:customStyle="1" w:styleId="C3DBAE64D49543CE8D7FD085C5D99A04">
    <w:name w:val="C3DBAE64D49543CE8D7FD085C5D99A04"/>
  </w:style>
  <w:style w:type="paragraph" w:customStyle="1" w:styleId="2DDA5C7BF49C415CACC8C5268ABE5174">
    <w:name w:val="2DDA5C7BF49C415CACC8C5268ABE5174"/>
  </w:style>
  <w:style w:type="paragraph" w:customStyle="1" w:styleId="BC1063E458EA492BA33AE300C43348D8">
    <w:name w:val="BC1063E458EA492BA33AE300C43348D8"/>
  </w:style>
  <w:style w:type="paragraph" w:customStyle="1" w:styleId="01964DA7E297462BABE8EF4B2C25E5ED">
    <w:name w:val="01964DA7E297462BABE8EF4B2C25E5ED"/>
  </w:style>
  <w:style w:type="paragraph" w:customStyle="1" w:styleId="74A1E8C5A1234BCF98E80264FBBD4299">
    <w:name w:val="74A1E8C5A1234BCF98E80264FBBD4299"/>
  </w:style>
  <w:style w:type="paragraph" w:customStyle="1" w:styleId="DA1391D6CFC74AEE995AA09A7786B19F">
    <w:name w:val="DA1391D6CFC74AEE995AA09A7786B19F"/>
  </w:style>
  <w:style w:type="paragraph" w:customStyle="1" w:styleId="730D7F7F89944233BB2B4833DA5B4946">
    <w:name w:val="730D7F7F89944233BB2B4833DA5B4946"/>
  </w:style>
  <w:style w:type="paragraph" w:customStyle="1" w:styleId="3666E828060A44318F2F2740AED7A5E5">
    <w:name w:val="3666E828060A44318F2F2740AED7A5E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28959993A7C4629925DE4DA9EC1EDE6">
    <w:name w:val="E28959993A7C4629925DE4DA9EC1EDE6"/>
  </w:style>
  <w:style w:type="paragraph" w:customStyle="1" w:styleId="B10BFD626A7947BCBF59CF5A48536807">
    <w:name w:val="B10BFD626A7947BCBF59CF5A48536807"/>
  </w:style>
  <w:style w:type="paragraph" w:customStyle="1" w:styleId="2CD355C59E94487687B5030EA5B797BC">
    <w:name w:val="2CD355C59E94487687B5030EA5B797BC"/>
  </w:style>
  <w:style w:type="paragraph" w:customStyle="1" w:styleId="1EFA47E380D64778876C2C45B61D458D">
    <w:name w:val="1EFA47E380D64778876C2C45B61D458D"/>
  </w:style>
  <w:style w:type="paragraph" w:customStyle="1" w:styleId="43BB312FB2814A6383CCD9E61F091430">
    <w:name w:val="43BB312FB2814A6383CCD9E61F091430"/>
  </w:style>
  <w:style w:type="paragraph" w:customStyle="1" w:styleId="BFEFD83C34E74C52AE3E0AA2AD6A4B55">
    <w:name w:val="BFEFD83C34E74C52AE3E0AA2AD6A4B55"/>
  </w:style>
  <w:style w:type="paragraph" w:customStyle="1" w:styleId="A5CEED8D16E441A6B4F125221D93CABA">
    <w:name w:val="A5CEED8D16E441A6B4F125221D93CABA"/>
  </w:style>
  <w:style w:type="paragraph" w:customStyle="1" w:styleId="04D49F1D3C714351BEB6047308B39033">
    <w:name w:val="04D49F1D3C714351BEB6047308B39033"/>
  </w:style>
  <w:style w:type="paragraph" w:customStyle="1" w:styleId="546955BBA3CF41C8B9DE70338C2CA19C">
    <w:name w:val="546955BBA3CF41C8B9DE70338C2CA19C"/>
  </w:style>
  <w:style w:type="paragraph" w:customStyle="1" w:styleId="E086A090210D4B7697F90D8A9CF5C95A">
    <w:name w:val="E086A090210D4B7697F90D8A9CF5C95A"/>
  </w:style>
  <w:style w:type="paragraph" w:customStyle="1" w:styleId="01B0C777BE444600931C87C5D676787E">
    <w:name w:val="01B0C777BE444600931C87C5D676787E"/>
  </w:style>
  <w:style w:type="paragraph" w:customStyle="1" w:styleId="1BE4FD1E955340D39280C730BF428327">
    <w:name w:val="1BE4FD1E955340D39280C730BF428327"/>
  </w:style>
  <w:style w:type="paragraph" w:customStyle="1" w:styleId="6C838E9246C94463A9521344526CD0F4">
    <w:name w:val="6C838E9246C94463A9521344526CD0F4"/>
  </w:style>
  <w:style w:type="paragraph" w:customStyle="1" w:styleId="B00694571B5A4FEE98BD140989615CC0">
    <w:name w:val="B00694571B5A4FEE98BD140989615CC0"/>
  </w:style>
  <w:style w:type="paragraph" w:customStyle="1" w:styleId="4FF60947125044EBBC8CE078BE39478C">
    <w:name w:val="4FF60947125044EBBC8CE078BE39478C"/>
  </w:style>
  <w:style w:type="paragraph" w:customStyle="1" w:styleId="0AAC1F85F19A4E69AC4E01664F19A6B2">
    <w:name w:val="0AAC1F85F19A4E69AC4E01664F19A6B2"/>
  </w:style>
  <w:style w:type="paragraph" w:customStyle="1" w:styleId="57892726A8C644D8ADD439DECF48727E">
    <w:name w:val="57892726A8C644D8ADD439DECF48727E"/>
  </w:style>
  <w:style w:type="paragraph" w:customStyle="1" w:styleId="87FAAEC05D5B465987898DF034F0353F">
    <w:name w:val="87FAAEC05D5B465987898DF034F0353F"/>
  </w:style>
  <w:style w:type="paragraph" w:customStyle="1" w:styleId="E06C0B055ED74431AE6BBFA786FED345">
    <w:name w:val="E06C0B055ED74431AE6BBFA786FED345"/>
  </w:style>
  <w:style w:type="paragraph" w:customStyle="1" w:styleId="86DABC42247C4E83979FB2B015862244">
    <w:name w:val="86DABC42247C4E83979FB2B015862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Angela</Abstract>
  <CompanyAddress>EN-351-9816</CompanyAddress>
  <CompanyPhone>0559403866/0243543688</CompanyPhone>
  <CompanyFax/>
  <CompanyEmail>angelagyarteng@gmail.com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232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GELA_ANN</dc:creator>
  <cp:keywords>Angela Konadu Gyarteng</cp:keywords>
  <dc:description/>
  <cp:lastModifiedBy>Angela Konadu</cp:lastModifiedBy>
  <cp:revision>5</cp:revision>
  <dcterms:created xsi:type="dcterms:W3CDTF">2022-11-16T16:33:00Z</dcterms:created>
  <dcterms:modified xsi:type="dcterms:W3CDTF">2023-06-07T13:58:00Z</dcterms:modified>
  <cp:category>Konadu Gyarteng</cp:category>
</cp:coreProperties>
</file>